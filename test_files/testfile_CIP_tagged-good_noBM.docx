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52" w:rsidRDefault="00F55C52" w:rsidP="00F55C52">
      <w:pPr>
        <w:pStyle w:val="Section-BookBOOK"/>
      </w:pPr>
      <w:r w:rsidRPr="00F55C52">
        <w:t>Book</w:t>
      </w:r>
    </w:p>
    <w:p w:rsidR="00F55C52" w:rsidRPr="00F55C52" w:rsidRDefault="00F55C52" w:rsidP="00F55C52">
      <w:pPr>
        <w:pStyle w:val="Section-About-AuthorSAA"/>
      </w:pPr>
      <w:r w:rsidRPr="00F55C52">
        <w:lastRenderedPageBreak/>
        <w:t>About the Author</w:t>
      </w:r>
    </w:p>
    <w:p w:rsidR="00F55C52" w:rsidRPr="00F55C52" w:rsidRDefault="00F55C52" w:rsidP="00F55C52">
      <w:pPr>
        <w:pStyle w:val="Body-TextTx"/>
      </w:pPr>
      <w:r>
        <w:t xml:space="preserve">This is a stellar author, J. </w:t>
      </w:r>
      <w:proofErr w:type="spellStart"/>
      <w:r>
        <w:t>Testdoc</w:t>
      </w:r>
      <w:proofErr w:type="spellEnd"/>
    </w:p>
    <w:p w:rsidR="00F55C52" w:rsidRDefault="00F55C52" w:rsidP="00F55C52">
      <w:pPr>
        <w:pStyle w:val="Section-Series-PageSSP"/>
      </w:pPr>
      <w:r w:rsidRPr="00F55C52">
        <w:lastRenderedPageBreak/>
        <w:t>Series Page</w:t>
      </w:r>
    </w:p>
    <w:p w:rsidR="00F55C52" w:rsidRDefault="00AA5AF2" w:rsidP="00F55C52">
      <w:pPr>
        <w:pStyle w:val="Main-HeadMHead"/>
      </w:pPr>
      <w:r>
        <w:t>&lt;</w:t>
      </w:r>
      <w:proofErr w:type="spellStart"/>
      <w:r>
        <w:t>sp</w:t>
      </w:r>
      <w:proofErr w:type="spellEnd"/>
      <w:r>
        <w:t>&gt;</w:t>
      </w:r>
      <w:r w:rsidR="00F55C52">
        <w:t>Volume 1</w:t>
      </w:r>
    </w:p>
    <w:p w:rsidR="00F55C52" w:rsidRDefault="00F55C52" w:rsidP="00F55C52">
      <w:pPr>
        <w:pStyle w:val="Body-TextTx"/>
      </w:pPr>
      <w:r>
        <w:t xml:space="preserve">Of a </w:t>
      </w:r>
      <w:proofErr w:type="gramStart"/>
      <w:r>
        <w:t>3 volume</w:t>
      </w:r>
      <w:proofErr w:type="gramEnd"/>
      <w:r>
        <w:t xml:space="preserve"> set, also including: </w:t>
      </w:r>
    </w:p>
    <w:p w:rsidR="00F55C52" w:rsidRDefault="00F55C52" w:rsidP="00F55C52">
      <w:pPr>
        <w:pStyle w:val="Body-TextTx"/>
      </w:pPr>
      <w:r>
        <w:t>Test Manuscript for the Ages</w:t>
      </w:r>
    </w:p>
    <w:p w:rsidR="00F55C52" w:rsidRPr="00F55C52" w:rsidRDefault="00F55C52" w:rsidP="00F55C52">
      <w:pPr>
        <w:pStyle w:val="Body-TextTx"/>
      </w:pPr>
      <w:r>
        <w:t>Test File, the Greatest</w:t>
      </w:r>
      <w:r w:rsidR="00AA5AF2">
        <w:t>&lt;/</w:t>
      </w:r>
      <w:proofErr w:type="spellStart"/>
      <w:r w:rsidR="00AA5AF2">
        <w:t>sp</w:t>
      </w:r>
      <w:proofErr w:type="spellEnd"/>
      <w:r w:rsidR="00AA5AF2">
        <w:t>&gt;</w:t>
      </w:r>
    </w:p>
    <w:p w:rsidR="00F55C52" w:rsidRDefault="00F55C52" w:rsidP="00F55C52">
      <w:pPr>
        <w:pStyle w:val="Section-TitlepageSTI"/>
      </w:pPr>
      <w:proofErr w:type="spellStart"/>
      <w:r w:rsidRPr="00F55C52">
        <w:lastRenderedPageBreak/>
        <w:t>Titlepage</w:t>
      </w:r>
      <w:proofErr w:type="spellEnd"/>
    </w:p>
    <w:p w:rsidR="00F55C52" w:rsidRPr="00F55C52" w:rsidRDefault="00AA5AF2" w:rsidP="00F55C52">
      <w:pPr>
        <w:pStyle w:val="TitleTtl"/>
      </w:pPr>
      <w:r>
        <w:t>&lt;</w:t>
      </w:r>
      <w:proofErr w:type="spellStart"/>
      <w:r>
        <w:t>tp</w:t>
      </w:r>
      <w:proofErr w:type="spellEnd"/>
      <w:r>
        <w:t>&gt;</w:t>
      </w:r>
      <w:r w:rsidR="00F55C52">
        <w:t xml:space="preserve">Good </w:t>
      </w:r>
      <w:proofErr w:type="spellStart"/>
      <w:r w:rsidR="00F55C52">
        <w:t>Testdoc</w:t>
      </w:r>
      <w:proofErr w:type="spellEnd"/>
      <w:r>
        <w:t>&lt;/</w:t>
      </w:r>
      <w:proofErr w:type="spellStart"/>
      <w:r>
        <w:t>tp</w:t>
      </w:r>
      <w:proofErr w:type="spellEnd"/>
      <w:r>
        <w:t>&gt;</w:t>
      </w:r>
    </w:p>
    <w:p w:rsidR="00F55C52" w:rsidRPr="00F55C52" w:rsidRDefault="00F55C52" w:rsidP="00F55C52">
      <w:pPr>
        <w:pStyle w:val="Section-AcknowledgmentsSAK"/>
      </w:pPr>
      <w:r w:rsidRPr="00F55C52">
        <w:lastRenderedPageBreak/>
        <w:t>Acknowledgments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F55C52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F55C52" w:rsidP="00F55C52">
      <w:pPr>
        <w:pStyle w:val="Section-ContentsSTC"/>
      </w:pPr>
      <w:r w:rsidRPr="00F55C52">
        <w:lastRenderedPageBreak/>
        <w:t>Contents</w:t>
      </w:r>
    </w:p>
    <w:p w:rsidR="00F55C52" w:rsidRDefault="00AA5AF2" w:rsidP="00F55C52">
      <w:pPr>
        <w:pStyle w:val="Main-HeadMHead"/>
      </w:pPr>
      <w:r>
        <w:t>&lt;toc&gt;</w:t>
      </w:r>
      <w:r w:rsidR="00C92765">
        <w:t>Table of Contents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beginning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middle</w:t>
      </w:r>
    </w:p>
    <w:p w:rsidR="00C92765" w:rsidRPr="00C92765" w:rsidRDefault="00C92765" w:rsidP="00C92765">
      <w:pPr>
        <w:pStyle w:val="Body-TextTx"/>
        <w:numPr>
          <w:ilvl w:val="0"/>
          <w:numId w:val="18"/>
        </w:numPr>
      </w:pPr>
      <w:r>
        <w:t>The end</w:t>
      </w:r>
      <w:r w:rsidR="00AA5AF2">
        <w:t>&lt;/toc&gt;</w:t>
      </w:r>
    </w:p>
    <w:p w:rsidR="00F55C52" w:rsidRPr="00F55C52" w:rsidRDefault="00F55C52" w:rsidP="00F55C52">
      <w:pPr>
        <w:pStyle w:val="Section-CopyrightSCR"/>
      </w:pPr>
      <w:r w:rsidRPr="00F55C52">
        <w:lastRenderedPageBreak/>
        <w:t>Copyright</w:t>
      </w:r>
    </w:p>
    <w:p w:rsidR="00C92765" w:rsidRPr="00F55C52" w:rsidRDefault="00AA5AF2" w:rsidP="00C92765">
      <w:pPr>
        <w:pStyle w:val="Body-TextTx"/>
      </w:pPr>
      <w:r>
        <w:t>&lt;c</w:t>
      </w:r>
      <w:r w:rsidR="00DA1648">
        <w:t>p</w:t>
      </w:r>
      <w:r>
        <w:t>&gt;</w:t>
      </w:r>
      <w:r w:rsidR="00C92765">
        <w:t xml:space="preserve">All rights reserved J. </w:t>
      </w:r>
      <w:proofErr w:type="spellStart"/>
      <w:r w:rsidR="00C92765">
        <w:t>Testdoc</w:t>
      </w:r>
      <w:proofErr w:type="spellEnd"/>
      <w:r w:rsidR="00C92765">
        <w:t xml:space="preserve"> 2021</w:t>
      </w:r>
      <w:r>
        <w:t>&lt;/c</w:t>
      </w:r>
      <w:r w:rsidR="00DA1648">
        <w:t>p</w:t>
      </w:r>
      <w:r>
        <w:t>&gt;</w:t>
      </w:r>
    </w:p>
    <w:p w:rsidR="00F55C52" w:rsidRDefault="00F55C52" w:rsidP="00F55C52">
      <w:pPr>
        <w:pStyle w:val="Section-ChapterSCP"/>
      </w:pPr>
      <w:r w:rsidRPr="00F55C52">
        <w:lastRenderedPageBreak/>
        <w:t>Chapter</w:t>
      </w:r>
      <w:r w:rsidR="00C92765">
        <w:t xml:space="preserve"> 1</w:t>
      </w:r>
    </w:p>
    <w:p w:rsidR="00C92765" w:rsidRDefault="00AA5AF2" w:rsidP="00C92765">
      <w:pPr>
        <w:pStyle w:val="TitleTtl"/>
      </w:pPr>
      <w:r>
        <w:t>&lt;ch1&gt;</w:t>
      </w:r>
      <w:r w:rsidR="00C92765">
        <w:t>Chapter 1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C92765" w:rsidP="00C92765">
      <w:pPr>
        <w:pStyle w:val="Section-Chapter2SCP2"/>
        <w:jc w:val="left"/>
      </w:pPr>
      <w:r>
        <w:lastRenderedPageBreak/>
        <w:t>Interlude</w:t>
      </w:r>
    </w:p>
    <w:p w:rsidR="00C92765" w:rsidRDefault="00AA5AF2" w:rsidP="00C92765">
      <w:pPr>
        <w:pStyle w:val="TitleTtl"/>
      </w:pPr>
      <w:r>
        <w:t>&lt;ch2&gt;</w:t>
      </w:r>
      <w:r w:rsidR="00C92765">
        <w:t>Interlude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F55C52" w:rsidP="00F55C52">
      <w:pPr>
        <w:pStyle w:val="Section-ChapterSCP"/>
      </w:pPr>
      <w:r w:rsidRPr="00F55C52">
        <w:lastRenderedPageBreak/>
        <w:t>Chapter</w:t>
      </w:r>
    </w:p>
    <w:p w:rsidR="00C92765" w:rsidRDefault="00AA5AF2" w:rsidP="00C92765">
      <w:pPr>
        <w:pStyle w:val="TitleTtl"/>
      </w:pPr>
      <w:r>
        <w:t>&lt;ch3&gt;</w:t>
      </w:r>
      <w:r w:rsidR="00C92765">
        <w:t>The last Battle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  <w:r w:rsidR="00AA5AF2">
        <w:rPr>
          <w:noProof/>
        </w:rPr>
        <w:t>&lt;/ch&gt;</w:t>
      </w:r>
    </w:p>
    <w:p w:rsidR="00F55C52" w:rsidRDefault="00F55C52" w:rsidP="00F55C52">
      <w:pPr>
        <w:pStyle w:val="Section-AfterwordSAW"/>
      </w:pPr>
      <w:r w:rsidRPr="00F55C52">
        <w:lastRenderedPageBreak/>
        <w:t>Afterword</w:t>
      </w:r>
    </w:p>
    <w:p w:rsidR="00C92765" w:rsidRDefault="00C92765" w:rsidP="00C92765">
      <w:pPr>
        <w:pStyle w:val="Main-HeadMHead"/>
      </w:pPr>
      <w:r>
        <w:t>These events are not real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Pr="00F55C52" w:rsidRDefault="00F55C52" w:rsidP="00F55C52">
      <w:pPr>
        <w:pStyle w:val="Section-Back-Matter-GeneralSBM"/>
      </w:pPr>
      <w:r w:rsidRPr="00F55C52">
        <w:lastRenderedPageBreak/>
        <w:t>Back Matter General</w:t>
      </w:r>
    </w:p>
    <w:p w:rsidR="00F55C52" w:rsidRDefault="00C92765" w:rsidP="00C92765">
      <w:pPr>
        <w:pStyle w:val="TitleTtl"/>
      </w:pPr>
      <w:r>
        <w:t>Elaborations on a Mythical World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F55C52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Pr="00F55C52" w:rsidRDefault="00F55C52" w:rsidP="00F55C52">
      <w:pPr>
        <w:pStyle w:val="Section-About-AuthorSAA"/>
      </w:pPr>
      <w:r w:rsidRPr="00F55C52">
        <w:lastRenderedPageBreak/>
        <w:t>About the Author</w:t>
      </w:r>
    </w:p>
    <w:p w:rsidR="00F55C52" w:rsidRDefault="00C92765">
      <w:r>
        <w:t xml:space="preserve">What a great author. </w:t>
      </w:r>
      <w:proofErr w:type="gramStart"/>
      <w:r>
        <w:t>So</w:t>
      </w:r>
      <w:proofErr w:type="gramEnd"/>
      <w:r>
        <w:t xml:space="preserve"> may books writ</w:t>
      </w:r>
      <w:bookmarkStart w:id="0" w:name="_GoBack"/>
      <w:bookmarkEnd w:id="0"/>
      <w:r>
        <w:t>ten!</w:t>
      </w:r>
    </w:p>
    <w:sectPr w:rsidR="00F5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9045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A241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A49B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604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84E8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363D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F858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8E4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493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044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041D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43493"/>
    <w:multiLevelType w:val="multilevel"/>
    <w:tmpl w:val="FB9643C6"/>
    <w:name w:val="objNumParaLT"/>
    <w:lvl w:ilvl="0">
      <w:start w:val="1"/>
      <w:numFmt w:val="decimal"/>
      <w:pStyle w:val="Numbered-ParagraphNp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28717A"/>
    <w:multiLevelType w:val="multilevel"/>
    <w:tmpl w:val="A8E28AB6"/>
    <w:name w:val="objAlphaLT"/>
    <w:lvl w:ilvl="0">
      <w:start w:val="1"/>
      <w:numFmt w:val="lowerLetter"/>
      <w:pStyle w:val="Alpha-Level-1-ListAl1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58750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CF7CF5"/>
    <w:multiLevelType w:val="multilevel"/>
    <w:tmpl w:val="DA884660"/>
    <w:name w:val="objNumberLT"/>
    <w:lvl w:ilvl="0">
      <w:start w:val="1"/>
      <w:numFmt w:val="decimal"/>
      <w:pStyle w:val="Num-Level-1-ListNl1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3455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3D05144"/>
    <w:multiLevelType w:val="multilevel"/>
    <w:tmpl w:val="E44A9A68"/>
    <w:name w:val="objBulletLT"/>
    <w:lvl w:ilvl="0">
      <w:start w:val="1"/>
      <w:numFmt w:val="bullet"/>
      <w:pStyle w:val="Bulleted-ParagraphBp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7A10DB"/>
    <w:multiLevelType w:val="hybridMultilevel"/>
    <w:tmpl w:val="9EA22A06"/>
    <w:lvl w:ilvl="0" w:tplc="729AF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9"/>
    <w:rsid w:val="00070459"/>
    <w:rsid w:val="00360652"/>
    <w:rsid w:val="006843E9"/>
    <w:rsid w:val="00773C5C"/>
    <w:rsid w:val="008E7438"/>
    <w:rsid w:val="008F258A"/>
    <w:rsid w:val="00AA5AF2"/>
    <w:rsid w:val="00C92765"/>
    <w:rsid w:val="00DA1648"/>
    <w:rsid w:val="00F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29ABB-CEC4-423B-81D2-7394799F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8E7438"/>
  </w:style>
  <w:style w:type="paragraph" w:styleId="Heading1">
    <w:name w:val="heading 1"/>
    <w:basedOn w:val="Normal"/>
    <w:next w:val="Normal"/>
    <w:link w:val="Heading1Char"/>
    <w:uiPriority w:val="89"/>
    <w:qFormat/>
    <w:rsid w:val="008E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8E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8E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8E74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8E7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8E74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8E74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8E74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8E74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8E74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E7438"/>
  </w:style>
  <w:style w:type="character" w:customStyle="1" w:styleId="Heading1Char">
    <w:name w:val="Heading 1 Char"/>
    <w:basedOn w:val="DefaultParagraphFont"/>
    <w:link w:val="Heading1"/>
    <w:uiPriority w:val="89"/>
    <w:rsid w:val="008E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8E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8E7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8E74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8E74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8E74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8E74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8E74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8E7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8E7438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8E743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8E743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8E743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8E743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8E7438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8E7438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8E7438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8E7438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8E7438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8E743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8E743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8E743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8E7438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8E7438"/>
    <w:pPr>
      <w:widowControl w:val="0"/>
      <w:numPr>
        <w:ilvl w:val="1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8E7438"/>
    <w:pPr>
      <w:widowControl w:val="0"/>
      <w:numPr>
        <w:ilvl w:val="2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8E7438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8E7438"/>
    <w:pPr>
      <w:widowControl w:val="0"/>
      <w:numPr>
        <w:ilvl w:val="1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8E7438"/>
    <w:pPr>
      <w:widowControl w:val="0"/>
      <w:numPr>
        <w:ilvl w:val="2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8E7438"/>
    <w:pPr>
      <w:widowControl w:val="0"/>
      <w:numPr>
        <w:numId w:val="1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8E7438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8E7438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8E743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8E7438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8E7438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8E7438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8E743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8E743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8E743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8E743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8E743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8E743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8E7438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8E743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8E743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8E743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8E743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8E743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8E743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8E743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8E743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/>
      <w:color w:val="FF0000"/>
    </w:rPr>
  </w:style>
  <w:style w:type="paragraph" w:customStyle="1" w:styleId="Ebook-Only-TextEonly">
    <w:name w:val="Ebook-Only-Text (Eonly)"/>
    <w:basedOn w:val="Normal"/>
    <w:rsid w:val="008E7438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8E743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8E7438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8E743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8E743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8E7438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8E7438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8E7438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8E7438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8E7438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8E743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8E743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8E743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8E7438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8E7438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8E743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8E743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8E743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8E743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8E743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8E7438"/>
    <w:pPr>
      <w:numPr>
        <w:numId w:val="5"/>
      </w:numPr>
    </w:pPr>
  </w:style>
  <w:style w:type="numbering" w:styleId="1ai">
    <w:name w:val="Outline List 1"/>
    <w:basedOn w:val="NoList"/>
    <w:uiPriority w:val="89"/>
    <w:semiHidden/>
    <w:unhideWhenUsed/>
    <w:rsid w:val="008E7438"/>
    <w:pPr>
      <w:numPr>
        <w:numId w:val="6"/>
      </w:numPr>
    </w:pPr>
  </w:style>
  <w:style w:type="numbering" w:styleId="ArticleSection">
    <w:name w:val="Outline List 3"/>
    <w:basedOn w:val="NoList"/>
    <w:uiPriority w:val="89"/>
    <w:semiHidden/>
    <w:unhideWhenUsed/>
    <w:rsid w:val="008E7438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8E7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8E743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8E7438"/>
  </w:style>
  <w:style w:type="paragraph" w:styleId="BlockText">
    <w:name w:val="Block Text"/>
    <w:basedOn w:val="Normal"/>
    <w:uiPriority w:val="89"/>
    <w:semiHidden/>
    <w:unhideWhenUsed/>
    <w:rsid w:val="008E743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8E74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8E7438"/>
  </w:style>
  <w:style w:type="paragraph" w:styleId="BodyText2">
    <w:name w:val="Body Text 2"/>
    <w:basedOn w:val="Normal"/>
    <w:link w:val="BodyText2Char"/>
    <w:uiPriority w:val="89"/>
    <w:semiHidden/>
    <w:unhideWhenUsed/>
    <w:rsid w:val="008E74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8E7438"/>
  </w:style>
  <w:style w:type="paragraph" w:styleId="BodyText3">
    <w:name w:val="Body Text 3"/>
    <w:basedOn w:val="Normal"/>
    <w:link w:val="BodyText3Char"/>
    <w:uiPriority w:val="89"/>
    <w:semiHidden/>
    <w:unhideWhenUsed/>
    <w:rsid w:val="008E74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8E743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8E743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8E7438"/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8E74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8E7438"/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8E743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8E7438"/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8E743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8E7438"/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8E743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8E7438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8E743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8E7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8E743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8E7438"/>
  </w:style>
  <w:style w:type="table" w:styleId="ColorfulGrid">
    <w:name w:val="Colorful Grid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8E7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8E7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8E74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8E7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8E7438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8E7438"/>
  </w:style>
  <w:style w:type="character" w:customStyle="1" w:styleId="DateChar">
    <w:name w:val="Date Char"/>
    <w:basedOn w:val="DefaultParagraphFont"/>
    <w:link w:val="Date"/>
    <w:uiPriority w:val="89"/>
    <w:semiHidden/>
    <w:rsid w:val="008E7438"/>
  </w:style>
  <w:style w:type="paragraph" w:styleId="DocumentMap">
    <w:name w:val="Document Map"/>
    <w:basedOn w:val="Normal"/>
    <w:link w:val="DocumentMapChar"/>
    <w:uiPriority w:val="89"/>
    <w:semiHidden/>
    <w:unhideWhenUsed/>
    <w:rsid w:val="008E743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8E743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8E74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8E7438"/>
  </w:style>
  <w:style w:type="character" w:styleId="Emphasis">
    <w:name w:val="Emphasis"/>
    <w:basedOn w:val="DefaultParagraphFont"/>
    <w:uiPriority w:val="89"/>
    <w:qFormat/>
    <w:rsid w:val="008E7438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8E743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E7438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E7438"/>
    <w:rPr>
      <w:rFonts w:ascii="Times New Roman" w:hAnsi="Times New Roman" w:cs="Times New Roman"/>
      <w:sz w:val="24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8E743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8E743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8E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8E7438"/>
  </w:style>
  <w:style w:type="character" w:styleId="FootnoteReference">
    <w:name w:val="footnote reference"/>
    <w:basedOn w:val="DefaultParagraphFont"/>
    <w:uiPriority w:val="89"/>
    <w:semiHidden/>
    <w:unhideWhenUsed/>
    <w:rsid w:val="008E7438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E743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E7438"/>
    <w:rPr>
      <w:rFonts w:ascii="Times New Roman" w:hAnsi="Times New Roman" w:cs="Times New Roman"/>
      <w:sz w:val="24"/>
      <w:szCs w:val="20"/>
    </w:rPr>
  </w:style>
  <w:style w:type="table" w:styleId="GridTable1Light">
    <w:name w:val="Grid Table 1 Light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8E74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8E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8E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8E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8E74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8E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8E74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8E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8E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8E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8E74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8E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8E743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8E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8E7438"/>
  </w:style>
  <w:style w:type="character" w:styleId="HTMLAcronym">
    <w:name w:val="HTML Acronym"/>
    <w:basedOn w:val="DefaultParagraphFont"/>
    <w:uiPriority w:val="89"/>
    <w:semiHidden/>
    <w:unhideWhenUsed/>
    <w:rsid w:val="008E7438"/>
  </w:style>
  <w:style w:type="paragraph" w:styleId="HTMLAddress">
    <w:name w:val="HTML Address"/>
    <w:basedOn w:val="Normal"/>
    <w:link w:val="HTMLAddressChar"/>
    <w:uiPriority w:val="89"/>
    <w:semiHidden/>
    <w:unhideWhenUsed/>
    <w:rsid w:val="008E74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8E7438"/>
    <w:rPr>
      <w:i/>
      <w:iCs/>
    </w:rPr>
  </w:style>
  <w:style w:type="character" w:styleId="HTMLCite">
    <w:name w:val="HTML Cite"/>
    <w:basedOn w:val="DefaultParagraphFont"/>
    <w:uiPriority w:val="89"/>
    <w:semiHidden/>
    <w:unhideWhenUsed/>
    <w:rsid w:val="008E7438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8E743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8E7438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8E743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8E74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8E743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8E74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8E743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8E7438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8E743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8E74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8E743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8E743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8E74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8E74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89"/>
    <w:qFormat/>
    <w:rsid w:val="008E7438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8E74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8E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8E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8E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8E74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8E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8E7438"/>
  </w:style>
  <w:style w:type="paragraph" w:styleId="List">
    <w:name w:val="List"/>
    <w:basedOn w:val="Normal"/>
    <w:uiPriority w:val="89"/>
    <w:semiHidden/>
    <w:unhideWhenUsed/>
    <w:rsid w:val="008E7438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8E7438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8E7438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8E7438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8E7438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8E7438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8E743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8E743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8E743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8E743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8E743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8E743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8E743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8E743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8E7438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8E743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8E743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8E743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8E743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8E743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89"/>
    <w:qFormat/>
    <w:rsid w:val="008E7438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8E74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8E74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8E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8E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8E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8E74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8E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8E74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8E74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8E743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8E743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8E74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8E743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8E74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8E7438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8E7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8E74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8E743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8E743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8E74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8E74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9"/>
    <w:qFormat/>
    <w:rsid w:val="008E7438"/>
    <w:pPr>
      <w:spacing w:after="0" w:line="240" w:lineRule="auto"/>
    </w:pPr>
  </w:style>
  <w:style w:type="paragraph" w:styleId="NormalWeb">
    <w:name w:val="Normal (Web)"/>
    <w:basedOn w:val="Normal"/>
    <w:uiPriority w:val="89"/>
    <w:semiHidden/>
    <w:unhideWhenUsed/>
    <w:rsid w:val="008E743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8E743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8E74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8E7438"/>
  </w:style>
  <w:style w:type="character" w:styleId="PageNumber">
    <w:name w:val="page number"/>
    <w:basedOn w:val="DefaultParagraphFont"/>
    <w:uiPriority w:val="89"/>
    <w:semiHidden/>
    <w:unhideWhenUsed/>
    <w:rsid w:val="008E7438"/>
  </w:style>
  <w:style w:type="character" w:styleId="PlaceholderText">
    <w:name w:val="Placeholder Text"/>
    <w:basedOn w:val="DefaultParagraphFont"/>
    <w:uiPriority w:val="89"/>
    <w:semiHidden/>
    <w:rsid w:val="008E7438"/>
    <w:rPr>
      <w:color w:val="808080"/>
    </w:rPr>
  </w:style>
  <w:style w:type="table" w:styleId="PlainTable1">
    <w:name w:val="Plain Table 1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8E74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8E74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8E743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8E74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8E743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8E7438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8E7438"/>
  </w:style>
  <w:style w:type="paragraph" w:styleId="Signature">
    <w:name w:val="Signature"/>
    <w:basedOn w:val="Normal"/>
    <w:link w:val="SignatureChar"/>
    <w:uiPriority w:val="89"/>
    <w:semiHidden/>
    <w:unhideWhenUsed/>
    <w:rsid w:val="008E743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8E7438"/>
  </w:style>
  <w:style w:type="character" w:styleId="SmartHyperlink">
    <w:name w:val="Smart Hyperlink"/>
    <w:basedOn w:val="DefaultParagraphFont"/>
    <w:uiPriority w:val="89"/>
    <w:semiHidden/>
    <w:unhideWhenUsed/>
    <w:rsid w:val="008E7438"/>
    <w:rPr>
      <w:u w:val="dotted"/>
    </w:rPr>
  </w:style>
  <w:style w:type="character" w:styleId="Strong">
    <w:name w:val="Strong"/>
    <w:basedOn w:val="DefaultParagraphFont"/>
    <w:uiPriority w:val="89"/>
    <w:qFormat/>
    <w:rsid w:val="008E7438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8E7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8E74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89"/>
    <w:qFormat/>
    <w:rsid w:val="008E743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8E743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8E743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8E743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8E74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8E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8E74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8E743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8E743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8E743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8E743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8E743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8E743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8E743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8E74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8E743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8E743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8E743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8E743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8E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8E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8E743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8E74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8E743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8E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8E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8E743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8E743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8E7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8E743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8E743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8E743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8E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8E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8E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8E743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8E743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8E743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8E7438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8E743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8E74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8E743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8E74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8E743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8E743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8E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8E743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8E743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8E743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8E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8E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8E74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8E7438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8E74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8E74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8E743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8E743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8E743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8E743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8E743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8E743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8E7438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8E7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retzer\Documents\git_repos\RSuite_Word-template\test_files\testfile_CIP_goo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testfile_CIP_good.dotx</Template>
  <TotalTime>26</TotalTime>
  <Pages>13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2</cp:revision>
  <dcterms:created xsi:type="dcterms:W3CDTF">2021-03-09T20:52:00Z</dcterms:created>
  <dcterms:modified xsi:type="dcterms:W3CDTF">2021-03-09T20:52:00Z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